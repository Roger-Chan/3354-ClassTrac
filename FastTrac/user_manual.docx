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0601E" w14:textId="195FD724" w:rsidR="00A95478" w:rsidRDefault="00A95478" w:rsidP="00A95478">
      <w:pPr>
        <w:pStyle w:val="TOCTitle"/>
        <w:jc w:val="left"/>
      </w:pPr>
      <w:r>
        <w:t>Roger Chan</w:t>
      </w:r>
    </w:p>
    <w:p w14:paraId="0CCD464A" w14:textId="411C1B7C" w:rsidR="00A95478" w:rsidRDefault="00A95478" w:rsidP="00A95478">
      <w:pPr>
        <w:pStyle w:val="TOCTitle"/>
        <w:jc w:val="left"/>
      </w:pPr>
      <w:r>
        <w:t>Matthew Hicks</w:t>
      </w:r>
    </w:p>
    <w:p w14:paraId="6E572887" w14:textId="2E354C4A" w:rsidR="00A95478" w:rsidRDefault="00A95478" w:rsidP="00A95478">
      <w:pPr>
        <w:pStyle w:val="TOCTitle"/>
        <w:jc w:val="left"/>
      </w:pPr>
      <w:r>
        <w:t>Alec Borman</w:t>
      </w:r>
      <w:bookmarkStart w:id="0" w:name="_GoBack"/>
      <w:bookmarkEnd w:id="0"/>
    </w:p>
    <w:p w14:paraId="194C3160" w14:textId="08525B3F" w:rsidR="00A95478" w:rsidRDefault="00A95478" w:rsidP="00A95478">
      <w:pPr>
        <w:pStyle w:val="TOCTitle"/>
        <w:jc w:val="left"/>
      </w:pPr>
      <w:r>
        <w:t xml:space="preserve">Dang </w:t>
      </w:r>
    </w:p>
    <w:p w14:paraId="0B7DF2AA" w14:textId="4738AB4C" w:rsidR="009B201F" w:rsidRPr="00F51B2A" w:rsidRDefault="009B201F" w:rsidP="009B201F">
      <w:pPr>
        <w:pStyle w:val="TOCTitle"/>
      </w:pPr>
      <w:r w:rsidRPr="00F51B2A">
        <w:t>TABLE OF CONTENTS</w:t>
      </w:r>
    </w:p>
    <w:p w14:paraId="33EF964C" w14:textId="423B57EC" w:rsidR="009B201F" w:rsidRPr="00F51B2A" w:rsidRDefault="00F035D8" w:rsidP="00C74073">
      <w:pPr>
        <w:pStyle w:val="Level1"/>
        <w:rPr>
          <w:sz w:val="24"/>
          <w:szCs w:val="24"/>
        </w:rPr>
      </w:pPr>
      <w:r w:rsidRPr="00F51B2A">
        <w:rPr>
          <w:webHidden/>
          <w:sz w:val="24"/>
          <w:szCs w:val="24"/>
        </w:rPr>
        <w:t>General information</w:t>
      </w:r>
      <w:r w:rsidR="00417E2B" w:rsidRPr="00F51B2A">
        <w:rPr>
          <w:webHidden/>
          <w:sz w:val="24"/>
          <w:szCs w:val="24"/>
        </w:rPr>
        <w:tab/>
      </w:r>
      <w:r w:rsidR="00C74073">
        <w:rPr>
          <w:webHidden/>
          <w:sz w:val="24"/>
          <w:szCs w:val="24"/>
        </w:rPr>
        <w:t>1</w:t>
      </w:r>
    </w:p>
    <w:p w14:paraId="04C67F26" w14:textId="731133EA" w:rsidR="009B201F" w:rsidRPr="00F51B2A" w:rsidRDefault="00F035D8" w:rsidP="009B201F">
      <w:pPr>
        <w:pStyle w:val="Level1"/>
        <w:rPr>
          <w:sz w:val="24"/>
          <w:szCs w:val="24"/>
        </w:rPr>
      </w:pPr>
      <w:r w:rsidRPr="00F51B2A">
        <w:rPr>
          <w:webHidden/>
          <w:sz w:val="24"/>
          <w:szCs w:val="24"/>
        </w:rPr>
        <w:t>LOGIN PAGE</w:t>
      </w:r>
      <w:r w:rsidR="00971AA1" w:rsidRPr="00F51B2A">
        <w:rPr>
          <w:webHidden/>
          <w:sz w:val="24"/>
          <w:szCs w:val="24"/>
        </w:rPr>
        <w:tab/>
      </w:r>
      <w:r w:rsidR="00C74073">
        <w:rPr>
          <w:webHidden/>
          <w:sz w:val="24"/>
          <w:szCs w:val="24"/>
        </w:rPr>
        <w:t>2</w:t>
      </w:r>
    </w:p>
    <w:p w14:paraId="57204575" w14:textId="048B1DAD" w:rsidR="009B201F" w:rsidRPr="00F51B2A" w:rsidRDefault="00F035D8" w:rsidP="009B201F">
      <w:pPr>
        <w:pStyle w:val="Level1"/>
        <w:rPr>
          <w:sz w:val="24"/>
          <w:szCs w:val="24"/>
        </w:rPr>
      </w:pPr>
      <w:r w:rsidRPr="00F51B2A">
        <w:rPr>
          <w:webHidden/>
          <w:sz w:val="24"/>
          <w:szCs w:val="24"/>
        </w:rPr>
        <w:t>STUDENT page</w:t>
      </w:r>
      <w:r w:rsidR="00971AA1" w:rsidRPr="00F51B2A">
        <w:rPr>
          <w:webHidden/>
          <w:sz w:val="24"/>
          <w:szCs w:val="24"/>
        </w:rPr>
        <w:tab/>
      </w:r>
      <w:r w:rsidR="00C74073">
        <w:rPr>
          <w:webHidden/>
          <w:sz w:val="24"/>
          <w:szCs w:val="24"/>
        </w:rPr>
        <w:t>3</w:t>
      </w:r>
    </w:p>
    <w:p w14:paraId="59E6E08C" w14:textId="2CA90B0D" w:rsidR="00F035D8" w:rsidRPr="00F51B2A" w:rsidRDefault="00F035D8" w:rsidP="00C74073">
      <w:pPr>
        <w:pStyle w:val="Level1"/>
        <w:rPr>
          <w:sz w:val="24"/>
          <w:szCs w:val="24"/>
        </w:rPr>
      </w:pPr>
      <w:r w:rsidRPr="00F51B2A">
        <w:rPr>
          <w:webHidden/>
          <w:sz w:val="24"/>
          <w:szCs w:val="24"/>
        </w:rPr>
        <w:t>professor PAGE</w:t>
      </w:r>
      <w:r w:rsidRPr="00F51B2A">
        <w:rPr>
          <w:webHidden/>
          <w:sz w:val="24"/>
          <w:szCs w:val="24"/>
        </w:rPr>
        <w:tab/>
      </w:r>
      <w:r w:rsidR="00C74073">
        <w:rPr>
          <w:webHidden/>
          <w:sz w:val="24"/>
          <w:szCs w:val="24"/>
        </w:rPr>
        <w:t>4</w:t>
      </w:r>
    </w:p>
    <w:p w14:paraId="349AD0F9" w14:textId="324FB4C1" w:rsidR="00F035D8" w:rsidRPr="00F51B2A" w:rsidRDefault="00F035D8" w:rsidP="00F035D8">
      <w:pPr>
        <w:pStyle w:val="Level2"/>
        <w:rPr>
          <w:sz w:val="24"/>
          <w:szCs w:val="24"/>
        </w:rPr>
      </w:pPr>
    </w:p>
    <w:p w14:paraId="36D610DA" w14:textId="4D5152A3" w:rsidR="00F035D8" w:rsidRPr="00F51B2A" w:rsidRDefault="00F035D8" w:rsidP="00F035D8">
      <w:pPr>
        <w:pStyle w:val="Level2"/>
        <w:rPr>
          <w:sz w:val="24"/>
          <w:szCs w:val="24"/>
        </w:rPr>
      </w:pPr>
    </w:p>
    <w:p w14:paraId="43DC1014" w14:textId="6C61B970" w:rsidR="00F035D8" w:rsidRPr="00F51B2A" w:rsidRDefault="00F035D8" w:rsidP="00F035D8">
      <w:pPr>
        <w:pStyle w:val="Level2"/>
        <w:rPr>
          <w:sz w:val="24"/>
          <w:szCs w:val="24"/>
        </w:rPr>
      </w:pPr>
    </w:p>
    <w:p w14:paraId="7C13E649" w14:textId="22766E3D" w:rsidR="00F035D8" w:rsidRPr="00F51B2A" w:rsidRDefault="00F035D8" w:rsidP="00F035D8">
      <w:pPr>
        <w:pStyle w:val="Level2"/>
        <w:rPr>
          <w:sz w:val="24"/>
          <w:szCs w:val="24"/>
        </w:rPr>
      </w:pPr>
    </w:p>
    <w:p w14:paraId="346FED68" w14:textId="44F3810D" w:rsidR="00F035D8" w:rsidRPr="00F51B2A" w:rsidRDefault="00F035D8" w:rsidP="00F035D8">
      <w:pPr>
        <w:pStyle w:val="Level2"/>
        <w:rPr>
          <w:sz w:val="24"/>
          <w:szCs w:val="24"/>
        </w:rPr>
      </w:pPr>
    </w:p>
    <w:p w14:paraId="4CAABA7F" w14:textId="4CC16DC2" w:rsidR="00F035D8" w:rsidRPr="00F51B2A" w:rsidRDefault="00F035D8" w:rsidP="00F035D8">
      <w:pPr>
        <w:pStyle w:val="Level2"/>
        <w:rPr>
          <w:sz w:val="24"/>
          <w:szCs w:val="24"/>
        </w:rPr>
      </w:pPr>
    </w:p>
    <w:p w14:paraId="148D51A0" w14:textId="77777777" w:rsidR="00C74073" w:rsidRDefault="00C74073" w:rsidP="00F035D8">
      <w:pPr>
        <w:pStyle w:val="Level2"/>
        <w:rPr>
          <w:sz w:val="24"/>
          <w:szCs w:val="24"/>
        </w:rPr>
      </w:pPr>
    </w:p>
    <w:p w14:paraId="51F45FF3" w14:textId="77777777" w:rsidR="00C74073" w:rsidRDefault="00C74073" w:rsidP="00F035D8">
      <w:pPr>
        <w:pStyle w:val="Level2"/>
        <w:rPr>
          <w:sz w:val="24"/>
          <w:szCs w:val="24"/>
        </w:rPr>
      </w:pPr>
    </w:p>
    <w:p w14:paraId="71F665B6" w14:textId="77777777" w:rsidR="00C74073" w:rsidRDefault="00C74073" w:rsidP="00F035D8">
      <w:pPr>
        <w:pStyle w:val="Level2"/>
        <w:rPr>
          <w:sz w:val="24"/>
          <w:szCs w:val="24"/>
        </w:rPr>
      </w:pPr>
    </w:p>
    <w:p w14:paraId="3030819B" w14:textId="77777777" w:rsidR="00C74073" w:rsidRDefault="00C74073" w:rsidP="00F035D8">
      <w:pPr>
        <w:pStyle w:val="Level2"/>
        <w:rPr>
          <w:sz w:val="24"/>
          <w:szCs w:val="24"/>
        </w:rPr>
      </w:pPr>
    </w:p>
    <w:p w14:paraId="337E52C0" w14:textId="77777777" w:rsidR="00C74073" w:rsidRDefault="00C74073" w:rsidP="00F035D8">
      <w:pPr>
        <w:pStyle w:val="Level2"/>
        <w:rPr>
          <w:sz w:val="24"/>
          <w:szCs w:val="24"/>
        </w:rPr>
      </w:pPr>
    </w:p>
    <w:p w14:paraId="02729B9D" w14:textId="77777777" w:rsidR="00C74073" w:rsidRDefault="00C74073" w:rsidP="00F035D8">
      <w:pPr>
        <w:pStyle w:val="Level2"/>
        <w:rPr>
          <w:sz w:val="24"/>
          <w:szCs w:val="24"/>
        </w:rPr>
      </w:pPr>
    </w:p>
    <w:p w14:paraId="0513DAFC" w14:textId="77777777" w:rsidR="00C74073" w:rsidRDefault="00C74073" w:rsidP="00F035D8">
      <w:pPr>
        <w:pStyle w:val="Level2"/>
        <w:rPr>
          <w:sz w:val="24"/>
          <w:szCs w:val="24"/>
        </w:rPr>
      </w:pPr>
    </w:p>
    <w:p w14:paraId="43AEF935" w14:textId="77777777" w:rsidR="00C74073" w:rsidRDefault="00C74073" w:rsidP="00F035D8">
      <w:pPr>
        <w:pStyle w:val="Level2"/>
        <w:rPr>
          <w:sz w:val="24"/>
          <w:szCs w:val="24"/>
        </w:rPr>
      </w:pPr>
    </w:p>
    <w:p w14:paraId="1EF4218B" w14:textId="77777777" w:rsidR="00C74073" w:rsidRDefault="00C74073" w:rsidP="00F035D8">
      <w:pPr>
        <w:pStyle w:val="Level2"/>
        <w:rPr>
          <w:sz w:val="24"/>
          <w:szCs w:val="24"/>
        </w:rPr>
      </w:pPr>
    </w:p>
    <w:p w14:paraId="1AB427C7" w14:textId="77777777" w:rsidR="00C74073" w:rsidRDefault="00C74073" w:rsidP="00F035D8">
      <w:pPr>
        <w:pStyle w:val="Level2"/>
        <w:rPr>
          <w:sz w:val="24"/>
          <w:szCs w:val="24"/>
        </w:rPr>
      </w:pPr>
    </w:p>
    <w:p w14:paraId="5AF722F8" w14:textId="77777777" w:rsidR="00C74073" w:rsidRDefault="00C74073" w:rsidP="00F035D8">
      <w:pPr>
        <w:pStyle w:val="Level2"/>
        <w:rPr>
          <w:sz w:val="24"/>
          <w:szCs w:val="24"/>
        </w:rPr>
      </w:pPr>
    </w:p>
    <w:p w14:paraId="297DEE24" w14:textId="77777777" w:rsidR="00C74073" w:rsidRDefault="00C74073" w:rsidP="00F035D8">
      <w:pPr>
        <w:pStyle w:val="Level2"/>
        <w:rPr>
          <w:sz w:val="24"/>
          <w:szCs w:val="24"/>
        </w:rPr>
      </w:pPr>
    </w:p>
    <w:p w14:paraId="4252E74C" w14:textId="77777777" w:rsidR="00C74073" w:rsidRDefault="00C74073" w:rsidP="00F035D8">
      <w:pPr>
        <w:pStyle w:val="Level2"/>
        <w:rPr>
          <w:sz w:val="24"/>
          <w:szCs w:val="24"/>
        </w:rPr>
      </w:pPr>
    </w:p>
    <w:p w14:paraId="2B6EC308" w14:textId="77777777" w:rsidR="00C74073" w:rsidRDefault="00C74073" w:rsidP="00F035D8">
      <w:pPr>
        <w:pStyle w:val="Level2"/>
        <w:rPr>
          <w:sz w:val="24"/>
          <w:szCs w:val="24"/>
        </w:rPr>
      </w:pPr>
    </w:p>
    <w:p w14:paraId="5DC4040E" w14:textId="77777777" w:rsidR="00C74073" w:rsidRDefault="00C74073" w:rsidP="00F035D8">
      <w:pPr>
        <w:pStyle w:val="Level2"/>
        <w:rPr>
          <w:sz w:val="24"/>
          <w:szCs w:val="24"/>
        </w:rPr>
      </w:pPr>
    </w:p>
    <w:p w14:paraId="7D285871" w14:textId="77777777" w:rsidR="00C74073" w:rsidRDefault="00C74073" w:rsidP="00F035D8">
      <w:pPr>
        <w:pStyle w:val="Level2"/>
        <w:rPr>
          <w:sz w:val="24"/>
          <w:szCs w:val="24"/>
        </w:rPr>
      </w:pPr>
    </w:p>
    <w:p w14:paraId="1C185A29" w14:textId="77777777" w:rsidR="00C74073" w:rsidRDefault="00C74073" w:rsidP="00F035D8">
      <w:pPr>
        <w:pStyle w:val="Level2"/>
        <w:rPr>
          <w:sz w:val="24"/>
          <w:szCs w:val="24"/>
        </w:rPr>
      </w:pPr>
    </w:p>
    <w:p w14:paraId="6BE4D812" w14:textId="77777777" w:rsidR="00C74073" w:rsidRDefault="00C74073" w:rsidP="00F035D8">
      <w:pPr>
        <w:pStyle w:val="Level2"/>
        <w:rPr>
          <w:sz w:val="24"/>
          <w:szCs w:val="24"/>
        </w:rPr>
      </w:pPr>
    </w:p>
    <w:p w14:paraId="13CDEB09" w14:textId="77777777" w:rsidR="00C74073" w:rsidRDefault="00C74073" w:rsidP="00F035D8">
      <w:pPr>
        <w:pStyle w:val="Level2"/>
        <w:rPr>
          <w:sz w:val="24"/>
          <w:szCs w:val="24"/>
        </w:rPr>
      </w:pPr>
    </w:p>
    <w:p w14:paraId="6EFB9BC0" w14:textId="77777777" w:rsidR="00C74073" w:rsidRDefault="00C74073" w:rsidP="00F035D8">
      <w:pPr>
        <w:pStyle w:val="Level2"/>
        <w:rPr>
          <w:sz w:val="24"/>
          <w:szCs w:val="24"/>
        </w:rPr>
      </w:pPr>
    </w:p>
    <w:p w14:paraId="374CBE51" w14:textId="77777777" w:rsidR="00C74073" w:rsidRDefault="00C74073" w:rsidP="00F035D8">
      <w:pPr>
        <w:pStyle w:val="Level2"/>
        <w:rPr>
          <w:sz w:val="24"/>
          <w:szCs w:val="24"/>
        </w:rPr>
      </w:pPr>
    </w:p>
    <w:p w14:paraId="7BDBD4EB" w14:textId="77777777" w:rsidR="00C74073" w:rsidRDefault="00C74073" w:rsidP="00F035D8">
      <w:pPr>
        <w:pStyle w:val="Level2"/>
        <w:rPr>
          <w:sz w:val="24"/>
          <w:szCs w:val="24"/>
        </w:rPr>
      </w:pPr>
    </w:p>
    <w:p w14:paraId="5A2DB0BD" w14:textId="77777777" w:rsidR="00C74073" w:rsidRDefault="00C74073" w:rsidP="00F035D8">
      <w:pPr>
        <w:pStyle w:val="Level2"/>
        <w:rPr>
          <w:sz w:val="24"/>
          <w:szCs w:val="24"/>
        </w:rPr>
      </w:pPr>
    </w:p>
    <w:p w14:paraId="6F7D3FE2" w14:textId="77777777" w:rsidR="00C74073" w:rsidRDefault="00C74073" w:rsidP="00F035D8">
      <w:pPr>
        <w:pStyle w:val="Level2"/>
        <w:rPr>
          <w:sz w:val="24"/>
          <w:szCs w:val="24"/>
        </w:rPr>
      </w:pPr>
    </w:p>
    <w:p w14:paraId="70AD8D5C" w14:textId="77777777" w:rsidR="00C74073" w:rsidRDefault="00C74073" w:rsidP="00F035D8">
      <w:pPr>
        <w:pStyle w:val="Level2"/>
        <w:rPr>
          <w:sz w:val="24"/>
          <w:szCs w:val="24"/>
        </w:rPr>
      </w:pPr>
    </w:p>
    <w:p w14:paraId="39912BC4" w14:textId="77777777" w:rsidR="00C74073" w:rsidRDefault="00C74073" w:rsidP="00F035D8">
      <w:pPr>
        <w:pStyle w:val="Level2"/>
        <w:rPr>
          <w:sz w:val="24"/>
          <w:szCs w:val="24"/>
        </w:rPr>
      </w:pPr>
    </w:p>
    <w:p w14:paraId="5CE0F64D" w14:textId="77777777" w:rsidR="00C74073" w:rsidRDefault="00C74073" w:rsidP="00F035D8">
      <w:pPr>
        <w:pStyle w:val="Level2"/>
        <w:rPr>
          <w:sz w:val="24"/>
          <w:szCs w:val="24"/>
        </w:rPr>
      </w:pPr>
    </w:p>
    <w:p w14:paraId="1507322D" w14:textId="77777777" w:rsidR="00C74073" w:rsidRDefault="00C74073" w:rsidP="00F035D8">
      <w:pPr>
        <w:pStyle w:val="Level2"/>
        <w:rPr>
          <w:sz w:val="24"/>
          <w:szCs w:val="24"/>
        </w:rPr>
      </w:pPr>
    </w:p>
    <w:p w14:paraId="788691CC" w14:textId="77777777" w:rsidR="00C74073" w:rsidRDefault="00C74073" w:rsidP="00F035D8">
      <w:pPr>
        <w:pStyle w:val="Level2"/>
        <w:rPr>
          <w:sz w:val="24"/>
          <w:szCs w:val="24"/>
        </w:rPr>
      </w:pPr>
    </w:p>
    <w:p w14:paraId="1C50662C" w14:textId="0700E20C" w:rsidR="00C74073" w:rsidRDefault="00C74073" w:rsidP="00F035D8">
      <w:pPr>
        <w:pStyle w:val="Level2"/>
        <w:rPr>
          <w:sz w:val="24"/>
          <w:szCs w:val="24"/>
        </w:rPr>
      </w:pPr>
      <w:r>
        <w:rPr>
          <w:sz w:val="24"/>
          <w:szCs w:val="24"/>
        </w:rPr>
        <w:tab/>
      </w:r>
      <w:r>
        <w:rPr>
          <w:sz w:val="24"/>
          <w:szCs w:val="24"/>
        </w:rPr>
        <w:tab/>
        <w:t>Page 1</w:t>
      </w:r>
    </w:p>
    <w:p w14:paraId="5117AB7B" w14:textId="5D94460E" w:rsidR="00F035D8" w:rsidRPr="00F51B2A" w:rsidRDefault="00F035D8" w:rsidP="00F035D8">
      <w:pPr>
        <w:pStyle w:val="Level2"/>
        <w:rPr>
          <w:sz w:val="24"/>
          <w:szCs w:val="24"/>
        </w:rPr>
      </w:pPr>
      <w:r w:rsidRPr="00F51B2A">
        <w:rPr>
          <w:sz w:val="24"/>
          <w:szCs w:val="24"/>
        </w:rPr>
        <w:t>GENERAL INFO</w:t>
      </w:r>
    </w:p>
    <w:p w14:paraId="232896B8" w14:textId="23A56339" w:rsidR="00F51B2A" w:rsidRPr="00F51B2A" w:rsidRDefault="00F51B2A" w:rsidP="00F51B2A">
      <w:r>
        <w:t xml:space="preserve">       </w:t>
      </w:r>
      <w:r>
        <w:tab/>
        <w:t>Our application was an attendance app that allows you to do the basic functions in taking attendance.</w:t>
      </w:r>
    </w:p>
    <w:p w14:paraId="1B2000CB" w14:textId="35CB1ABA" w:rsidR="00F035D8" w:rsidRDefault="00F035D8" w:rsidP="009B201F">
      <w:pPr>
        <w:pStyle w:val="Level3"/>
      </w:pPr>
    </w:p>
    <w:p w14:paraId="4BCD2723" w14:textId="72D51991" w:rsidR="00F035D8" w:rsidRDefault="00F51B2A" w:rsidP="00F51B2A">
      <w:pPr>
        <w:pStyle w:val="Level2"/>
      </w:pPr>
      <w:r>
        <w:t>Overview of Application</w:t>
      </w:r>
    </w:p>
    <w:p w14:paraId="7442CF6D" w14:textId="0A63D472" w:rsidR="00F51B2A" w:rsidRDefault="00F51B2A" w:rsidP="00F51B2A">
      <w:r>
        <w:tab/>
        <w:t>The application starts you out at a login page that looks something like this</w:t>
      </w:r>
    </w:p>
    <w:p w14:paraId="32D9CD0A" w14:textId="689BD83D" w:rsidR="00F51B2A" w:rsidRDefault="00F51B2A" w:rsidP="00F51B2A"/>
    <w:p w14:paraId="3DC393AC" w14:textId="2047F304" w:rsidR="00F51B2A" w:rsidRDefault="00F51B2A" w:rsidP="00F51B2A">
      <w:pPr>
        <w:ind w:left="2880"/>
      </w:pPr>
      <w:r>
        <w:rPr>
          <w:noProof/>
        </w:rPr>
        <w:drawing>
          <wp:inline distT="0" distB="0" distL="0" distR="0" wp14:anchorId="58A258F4" wp14:editId="511FA28E">
            <wp:extent cx="1641668"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7075" cy="3268278"/>
                    </a:xfrm>
                    <a:prstGeom prst="rect">
                      <a:avLst/>
                    </a:prstGeom>
                  </pic:spPr>
                </pic:pic>
              </a:graphicData>
            </a:graphic>
          </wp:inline>
        </w:drawing>
      </w:r>
    </w:p>
    <w:p w14:paraId="0342B6ED" w14:textId="2BCB1CDE" w:rsidR="00220854" w:rsidRDefault="00220854" w:rsidP="00220854">
      <w:r>
        <w:t>And from here you can mess around with the activity</w:t>
      </w:r>
    </w:p>
    <w:p w14:paraId="2A1F288C" w14:textId="086349AC" w:rsidR="00220854" w:rsidRDefault="00220854" w:rsidP="00220854"/>
    <w:p w14:paraId="640DF18C" w14:textId="1DE03E35" w:rsidR="00220854" w:rsidRDefault="00220854" w:rsidP="00220854">
      <w:pPr>
        <w:pStyle w:val="Level2"/>
      </w:pPr>
      <w:r>
        <w:t>LOGIN PAGE</w:t>
      </w:r>
    </w:p>
    <w:p w14:paraId="3EBF36DE" w14:textId="3E655FF8" w:rsidR="00220854" w:rsidRDefault="00220854" w:rsidP="00220854">
      <w:r>
        <w:tab/>
        <w:t xml:space="preserve">The login page has two factor </w:t>
      </w:r>
      <w:proofErr w:type="gramStart"/>
      <w:r>
        <w:t>authentication</w:t>
      </w:r>
      <w:proofErr w:type="gramEnd"/>
      <w:r>
        <w:t xml:space="preserve"> consisting of a username and password. The user enters their credentials and if they are a </w:t>
      </w:r>
      <w:proofErr w:type="gramStart"/>
      <w:r>
        <w:t>student</w:t>
      </w:r>
      <w:proofErr w:type="gramEnd"/>
      <w:r>
        <w:t xml:space="preserve"> they will go to the student page, and if they are a professor, they will go to the professor page. If the user is not registered, they can click the ‘or sign up here’ button and sign up.</w:t>
      </w:r>
    </w:p>
    <w:p w14:paraId="742A99FF" w14:textId="77777777" w:rsidR="00C74073" w:rsidRDefault="00C74073" w:rsidP="00220854">
      <w:pPr>
        <w:ind w:left="2160" w:firstLine="720"/>
      </w:pPr>
    </w:p>
    <w:p w14:paraId="654153B7" w14:textId="77777777" w:rsidR="00C74073" w:rsidRDefault="00C74073" w:rsidP="00C74073">
      <w:pPr>
        <w:ind w:left="2880"/>
      </w:pPr>
    </w:p>
    <w:p w14:paraId="1BCC47A9" w14:textId="06E5DF70" w:rsidR="00C74073" w:rsidRDefault="00C74073" w:rsidP="00C74073">
      <w:pPr>
        <w:ind w:left="2880"/>
      </w:pPr>
    </w:p>
    <w:p w14:paraId="3BB97247" w14:textId="5461D62C" w:rsidR="00C74073" w:rsidRDefault="00C74073" w:rsidP="00C74073">
      <w:pPr>
        <w:ind w:left="2880"/>
      </w:pPr>
    </w:p>
    <w:p w14:paraId="486241A8" w14:textId="7C7DA48B" w:rsidR="00C74073" w:rsidRDefault="00C74073" w:rsidP="00C74073">
      <w:pPr>
        <w:ind w:left="2880"/>
      </w:pPr>
    </w:p>
    <w:p w14:paraId="7B1E5284" w14:textId="5550930E" w:rsidR="00C74073" w:rsidRDefault="00C74073" w:rsidP="00C74073">
      <w:pPr>
        <w:ind w:left="2880"/>
      </w:pPr>
    </w:p>
    <w:p w14:paraId="0F2658BB" w14:textId="4D26ACD7" w:rsidR="00C74073" w:rsidRDefault="00C74073" w:rsidP="00C74073">
      <w:pPr>
        <w:ind w:left="2880"/>
      </w:pPr>
    </w:p>
    <w:p w14:paraId="5FC182B4" w14:textId="1DC021FD" w:rsidR="00C74073" w:rsidRDefault="00C74073" w:rsidP="00C74073">
      <w:pPr>
        <w:ind w:left="2880"/>
      </w:pPr>
    </w:p>
    <w:p w14:paraId="6EE49E48" w14:textId="539912E9" w:rsidR="00C74073" w:rsidRDefault="00C74073" w:rsidP="00C74073">
      <w:pPr>
        <w:ind w:left="2880"/>
      </w:pPr>
    </w:p>
    <w:p w14:paraId="32775E12" w14:textId="2860A1D2" w:rsidR="00C74073" w:rsidRDefault="00C74073" w:rsidP="00C74073">
      <w:pPr>
        <w:ind w:left="2880"/>
      </w:pPr>
    </w:p>
    <w:p w14:paraId="1E2CC17E" w14:textId="3607CE33" w:rsidR="00C74073" w:rsidRDefault="00C74073" w:rsidP="00C74073">
      <w:pPr>
        <w:ind w:left="2880"/>
      </w:pPr>
    </w:p>
    <w:p w14:paraId="647E42AE" w14:textId="5AD10A57" w:rsidR="00C74073" w:rsidRDefault="00C74073" w:rsidP="00C74073">
      <w:pPr>
        <w:ind w:left="2880"/>
      </w:pPr>
    </w:p>
    <w:p w14:paraId="2086927C" w14:textId="65AE6195" w:rsidR="00C74073" w:rsidRDefault="00C74073" w:rsidP="00C74073">
      <w:pPr>
        <w:ind w:left="2880"/>
      </w:pPr>
    </w:p>
    <w:p w14:paraId="6DE2765B" w14:textId="23E36A1C" w:rsidR="00C74073" w:rsidRDefault="00C74073" w:rsidP="00C74073">
      <w:pPr>
        <w:ind w:left="2880"/>
      </w:pPr>
    </w:p>
    <w:p w14:paraId="666A811F" w14:textId="1EE87102" w:rsidR="00C74073" w:rsidRDefault="00C74073" w:rsidP="00C74073">
      <w:pPr>
        <w:ind w:left="2880"/>
      </w:pPr>
    </w:p>
    <w:p w14:paraId="393B3BF9" w14:textId="307891E1" w:rsidR="00C74073" w:rsidRDefault="00C74073" w:rsidP="00C74073">
      <w:pPr>
        <w:ind w:left="2880"/>
      </w:pPr>
    </w:p>
    <w:p w14:paraId="1C813716" w14:textId="242B125F" w:rsidR="00C74073" w:rsidRDefault="00C74073" w:rsidP="00C74073">
      <w:pPr>
        <w:ind w:left="2880"/>
      </w:pPr>
    </w:p>
    <w:p w14:paraId="236C9603" w14:textId="2A4778BB" w:rsidR="00C74073" w:rsidRDefault="00C74073" w:rsidP="00C74073">
      <w:pPr>
        <w:pStyle w:val="Level2"/>
      </w:pPr>
      <w:r>
        <w:tab/>
      </w:r>
      <w:r>
        <w:tab/>
      </w:r>
      <w:r>
        <w:tab/>
        <w:t>Page 2</w:t>
      </w:r>
    </w:p>
    <w:p w14:paraId="521F7579" w14:textId="163574BE" w:rsidR="00220854" w:rsidRDefault="00220854" w:rsidP="00C74073">
      <w:pPr>
        <w:ind w:left="2880"/>
      </w:pPr>
      <w:r>
        <w:rPr>
          <w:noProof/>
        </w:rPr>
        <w:drawing>
          <wp:inline distT="0" distB="0" distL="0" distR="0" wp14:anchorId="205AB358" wp14:editId="12B54923">
            <wp:extent cx="1739900" cy="289511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1295" cy="2914078"/>
                    </a:xfrm>
                    <a:prstGeom prst="rect">
                      <a:avLst/>
                    </a:prstGeom>
                  </pic:spPr>
                </pic:pic>
              </a:graphicData>
            </a:graphic>
          </wp:inline>
        </w:drawing>
      </w:r>
    </w:p>
    <w:p w14:paraId="1B1F0031" w14:textId="1AFD8DD2" w:rsidR="00220854" w:rsidRDefault="00220854" w:rsidP="00220854">
      <w:r>
        <w:t>Here the user enters their information and will be able to sign in next time.</w:t>
      </w:r>
    </w:p>
    <w:p w14:paraId="0C3667FD" w14:textId="1E401F51" w:rsidR="00220854" w:rsidRDefault="00220854" w:rsidP="00220854"/>
    <w:p w14:paraId="1CFE2811" w14:textId="7364CF7B" w:rsidR="00220854" w:rsidRDefault="00220854" w:rsidP="00220854">
      <w:pPr>
        <w:pStyle w:val="Level2"/>
      </w:pPr>
      <w:r>
        <w:t>STUDENT PAGE</w:t>
      </w:r>
    </w:p>
    <w:p w14:paraId="7D78A029" w14:textId="24DEE216" w:rsidR="00220854" w:rsidRDefault="00220854" w:rsidP="00220854">
      <w:r>
        <w:tab/>
        <w:t>Once a student logs in they will be presented with a page like this</w:t>
      </w:r>
    </w:p>
    <w:p w14:paraId="15941FD7" w14:textId="77777777" w:rsidR="00220854" w:rsidRDefault="00220854" w:rsidP="00220854"/>
    <w:p w14:paraId="014F36F8" w14:textId="386507DE" w:rsidR="00220854" w:rsidRDefault="00220854" w:rsidP="00220854">
      <w:pPr>
        <w:ind w:left="2160" w:firstLine="720"/>
      </w:pPr>
      <w:r>
        <w:rPr>
          <w:noProof/>
        </w:rPr>
        <w:drawing>
          <wp:inline distT="0" distB="0" distL="0" distR="0" wp14:anchorId="6EDA68FC" wp14:editId="3CEBAD52">
            <wp:extent cx="1562100" cy="256897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4809" cy="2573426"/>
                    </a:xfrm>
                    <a:prstGeom prst="rect">
                      <a:avLst/>
                    </a:prstGeom>
                  </pic:spPr>
                </pic:pic>
              </a:graphicData>
            </a:graphic>
          </wp:inline>
        </w:drawing>
      </w:r>
    </w:p>
    <w:p w14:paraId="16EBAAC4" w14:textId="47EC9351" w:rsidR="00220854" w:rsidRDefault="00220854" w:rsidP="00220854">
      <w:r>
        <w:t xml:space="preserve">Here all the </w:t>
      </w:r>
      <w:proofErr w:type="gramStart"/>
      <w:r>
        <w:t>students</w:t>
      </w:r>
      <w:proofErr w:type="gramEnd"/>
      <w:r>
        <w:t xml:space="preserve"> information will show up and they can change it however they want by clicking the edit info button. They can then take attendance by clicking the ‘Take attendance button’ which will pull up a screen with all the classes the current student is in.</w:t>
      </w:r>
    </w:p>
    <w:p w14:paraId="59DC63AA" w14:textId="76E85768" w:rsidR="00C74073" w:rsidRDefault="00C74073" w:rsidP="00220854"/>
    <w:p w14:paraId="4A6E2B24" w14:textId="7F79CF61" w:rsidR="00C74073" w:rsidRDefault="00C74073" w:rsidP="00220854"/>
    <w:p w14:paraId="7F15AB21" w14:textId="7D530A98" w:rsidR="00C74073" w:rsidRDefault="00C74073" w:rsidP="00220854"/>
    <w:p w14:paraId="75CA61ED" w14:textId="701BB2E9" w:rsidR="00C74073" w:rsidRDefault="00C74073" w:rsidP="00220854"/>
    <w:p w14:paraId="71AB918C" w14:textId="5DFBA045" w:rsidR="00C74073" w:rsidRDefault="00C74073" w:rsidP="00220854"/>
    <w:p w14:paraId="19404D03" w14:textId="52D72CAD" w:rsidR="00C74073" w:rsidRDefault="00C74073" w:rsidP="00220854"/>
    <w:p w14:paraId="23D9D8B8" w14:textId="775BC596" w:rsidR="00C74073" w:rsidRDefault="00C74073" w:rsidP="00220854"/>
    <w:p w14:paraId="5CD7090B" w14:textId="4082E49B" w:rsidR="00C74073" w:rsidRDefault="00C74073" w:rsidP="00220854"/>
    <w:p w14:paraId="7888E094" w14:textId="09E2F154" w:rsidR="00C74073" w:rsidRDefault="00C74073" w:rsidP="00C74073">
      <w:pPr>
        <w:pStyle w:val="Level2"/>
      </w:pPr>
      <w:r>
        <w:tab/>
        <w:t>Page 3</w:t>
      </w:r>
    </w:p>
    <w:p w14:paraId="7F8067BD" w14:textId="5DFEFF55" w:rsidR="00220854" w:rsidRDefault="00220854" w:rsidP="00220854">
      <w:pPr>
        <w:ind w:left="2160" w:firstLine="720"/>
      </w:pPr>
      <w:r>
        <w:rPr>
          <w:noProof/>
        </w:rPr>
        <w:drawing>
          <wp:inline distT="0" distB="0" distL="0" distR="0" wp14:anchorId="74960436" wp14:editId="6553E181">
            <wp:extent cx="1828800" cy="30199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419" cy="3032572"/>
                    </a:xfrm>
                    <a:prstGeom prst="rect">
                      <a:avLst/>
                    </a:prstGeom>
                  </pic:spPr>
                </pic:pic>
              </a:graphicData>
            </a:graphic>
          </wp:inline>
        </w:drawing>
      </w:r>
    </w:p>
    <w:p w14:paraId="1A96482F" w14:textId="1DDE1CC3" w:rsidR="00220854" w:rsidRDefault="00A04EE3" w:rsidP="00220854">
      <w:r>
        <w:t xml:space="preserve">Here the student can click add course and will be prompted to put in the course code. </w:t>
      </w:r>
      <w:r w:rsidR="00C74073">
        <w:t xml:space="preserve">If the course code is invalid, the user will be told so. If you can add the course, it will pop up onto your screen after you click submit. </w:t>
      </w:r>
      <w:r>
        <w:t xml:space="preserve">If the course is open, you can </w:t>
      </w:r>
      <w:r w:rsidR="006E43E9">
        <w:t xml:space="preserve">take attendance by clicking the course, which will then put up prompt telling you </w:t>
      </w:r>
      <w:proofErr w:type="spellStart"/>
      <w:r w:rsidR="006E43E9">
        <w:t>weather</w:t>
      </w:r>
      <w:proofErr w:type="spellEnd"/>
      <w:r w:rsidR="006E43E9">
        <w:t xml:space="preserve"> or not </w:t>
      </w:r>
      <w:r w:rsidR="00C74073">
        <w:t>you were accounted for the course</w:t>
      </w:r>
      <w:r w:rsidR="006E43E9">
        <w:t>.</w:t>
      </w:r>
    </w:p>
    <w:p w14:paraId="6D0218EA" w14:textId="0482AC11" w:rsidR="00C74073" w:rsidRDefault="00C74073" w:rsidP="00220854"/>
    <w:p w14:paraId="240FC0C0" w14:textId="101E419D" w:rsidR="00C74073" w:rsidRDefault="00C74073" w:rsidP="00C74073">
      <w:pPr>
        <w:pStyle w:val="Level2"/>
      </w:pPr>
      <w:r>
        <w:t>PROFESSOR PAGE</w:t>
      </w:r>
    </w:p>
    <w:p w14:paraId="73C7DF27" w14:textId="5B09E15E" w:rsidR="00C74073" w:rsidRDefault="00C74073" w:rsidP="00C74073">
      <w:r>
        <w:tab/>
        <w:t xml:space="preserve">If you log in as a </w:t>
      </w:r>
      <w:proofErr w:type="gramStart"/>
      <w:r>
        <w:t>professor</w:t>
      </w:r>
      <w:proofErr w:type="gramEnd"/>
      <w:r>
        <w:t xml:space="preserve"> you will come to a page like that shows all the courses you are currently teaching.</w:t>
      </w:r>
    </w:p>
    <w:p w14:paraId="742AA9EC" w14:textId="33FF21AD" w:rsidR="00C74073" w:rsidRDefault="00C74073" w:rsidP="00C74073">
      <w:pPr>
        <w:ind w:left="2160" w:firstLine="720"/>
      </w:pPr>
      <w:r>
        <w:rPr>
          <w:noProof/>
        </w:rPr>
        <w:drawing>
          <wp:inline distT="0" distB="0" distL="0" distR="0" wp14:anchorId="4AF88DEF" wp14:editId="374F0205">
            <wp:extent cx="1403350" cy="2321217"/>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5797" cy="2325265"/>
                    </a:xfrm>
                    <a:prstGeom prst="rect">
                      <a:avLst/>
                    </a:prstGeom>
                  </pic:spPr>
                </pic:pic>
              </a:graphicData>
            </a:graphic>
          </wp:inline>
        </w:drawing>
      </w:r>
    </w:p>
    <w:p w14:paraId="2FEE03A2" w14:textId="77777777" w:rsidR="00C74073" w:rsidRDefault="00C74073" w:rsidP="00C74073">
      <w:pPr>
        <w:ind w:left="2160" w:firstLine="720"/>
      </w:pPr>
    </w:p>
    <w:p w14:paraId="0A20E59E" w14:textId="133DBDB0" w:rsidR="00C74073" w:rsidRDefault="00C74073" w:rsidP="00C74073">
      <w:r>
        <w:t>You can make a course by clicking add course and then it will show a page like this</w:t>
      </w:r>
    </w:p>
    <w:p w14:paraId="42A2C508" w14:textId="796D914E" w:rsidR="00C74073" w:rsidRDefault="00C74073" w:rsidP="00C74073"/>
    <w:p w14:paraId="7B6C4F86" w14:textId="0533C0FE" w:rsidR="00C74073" w:rsidRDefault="00C74073" w:rsidP="00C74073"/>
    <w:p w14:paraId="2D7F86BF" w14:textId="10612941" w:rsidR="00C74073" w:rsidRDefault="00C74073" w:rsidP="00C74073"/>
    <w:p w14:paraId="7A784A3F" w14:textId="73C55675" w:rsidR="00C74073" w:rsidRDefault="00C74073" w:rsidP="00C74073"/>
    <w:p w14:paraId="7492C534" w14:textId="37CA8AD8" w:rsidR="00C74073" w:rsidRDefault="00C74073" w:rsidP="00C74073">
      <w:pPr>
        <w:pStyle w:val="Level2"/>
      </w:pPr>
    </w:p>
    <w:p w14:paraId="703D422E" w14:textId="7920C403" w:rsidR="00C74073" w:rsidRDefault="00C74073" w:rsidP="00C74073">
      <w:pPr>
        <w:pStyle w:val="Level2"/>
      </w:pPr>
    </w:p>
    <w:p w14:paraId="790C971B" w14:textId="730DD5ED" w:rsidR="00C74073" w:rsidRDefault="00C74073" w:rsidP="00C74073">
      <w:pPr>
        <w:pStyle w:val="Level2"/>
      </w:pPr>
    </w:p>
    <w:p w14:paraId="74D4CD52" w14:textId="22D5B61B" w:rsidR="00C74073" w:rsidRDefault="00C74073" w:rsidP="00C74073">
      <w:pPr>
        <w:pStyle w:val="Level2"/>
      </w:pPr>
    </w:p>
    <w:p w14:paraId="5B0B01B9" w14:textId="46052B12" w:rsidR="00C74073" w:rsidRDefault="00C74073" w:rsidP="00C74073">
      <w:pPr>
        <w:pStyle w:val="Level2"/>
      </w:pPr>
      <w:r>
        <w:tab/>
        <w:t>Page 4</w:t>
      </w:r>
    </w:p>
    <w:p w14:paraId="4A51D543" w14:textId="6FD4BBA3" w:rsidR="00C74073" w:rsidRDefault="00C74073" w:rsidP="00C74073">
      <w:pPr>
        <w:ind w:left="2160" w:firstLine="720"/>
      </w:pPr>
      <w:r>
        <w:rPr>
          <w:noProof/>
        </w:rPr>
        <w:drawing>
          <wp:inline distT="0" distB="0" distL="0" distR="0" wp14:anchorId="5585B7BA" wp14:editId="0A0AA3B4">
            <wp:extent cx="1301750" cy="212792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7092" cy="2136659"/>
                    </a:xfrm>
                    <a:prstGeom prst="rect">
                      <a:avLst/>
                    </a:prstGeom>
                  </pic:spPr>
                </pic:pic>
              </a:graphicData>
            </a:graphic>
          </wp:inline>
        </w:drawing>
      </w:r>
    </w:p>
    <w:p w14:paraId="4F2F5AD8" w14:textId="2055A0D0" w:rsidR="00C74073" w:rsidRDefault="00C74073" w:rsidP="00C74073">
      <w:r>
        <w:t>Here you can put in the values of what you want the course id to be, the name of the course, the code and the time. If you put in something besides numbers, you will be told that you cannot do that. You then click add course and it will take you back to the professor page. You can delete a course by clicking edit course and then clicking the ‘X’ button and it will delete the course from the database.</w:t>
      </w:r>
    </w:p>
    <w:p w14:paraId="6CD288FA" w14:textId="63DDC34C" w:rsidR="006E43E9" w:rsidRDefault="006E43E9" w:rsidP="00220854"/>
    <w:p w14:paraId="4D9A2AC7" w14:textId="77777777" w:rsidR="006E43E9" w:rsidRPr="009B201F" w:rsidRDefault="006E43E9" w:rsidP="00220854"/>
    <w:sectPr w:rsidR="006E43E9" w:rsidRPr="009B201F" w:rsidSect="0087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D8"/>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0854"/>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43E9"/>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4EE3"/>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95478"/>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073"/>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35D8"/>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1B2A"/>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C3F65"/>
  <w15:docId w15:val="{63624A67-482E-4AE6-8B38-66EC983A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cks\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44C07-5B35-4482-9A4D-9A7FC3986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82</TotalTime>
  <Pages>5</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matthew hicks</dc:creator>
  <cp:lastModifiedBy>Hicks, Matthew Gregory</cp:lastModifiedBy>
  <cp:revision>2</cp:revision>
  <dcterms:created xsi:type="dcterms:W3CDTF">2018-12-10T21:03:00Z</dcterms:created>
  <dcterms:modified xsi:type="dcterms:W3CDTF">2018-12-10T22:25:00Z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